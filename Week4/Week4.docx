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0D3E0" w14:textId="149775B2" w:rsidR="00162BF7" w:rsidRDefault="00162BF7">
      <w:pPr>
        <w:pStyle w:val="NoSpacing"/>
      </w:pPr>
      <w:r>
        <w:t>Jenish Patel</w:t>
      </w:r>
    </w:p>
    <w:p w14:paraId="32EA7B32" w14:textId="67336F55" w:rsidR="00E614DD" w:rsidRDefault="00162BF7">
      <w:pPr>
        <w:pStyle w:val="NoSpacing"/>
      </w:pPr>
      <w:r>
        <w:t>Prof. Henry</w:t>
      </w:r>
    </w:p>
    <w:p w14:paraId="6884F791" w14:textId="15E8F3FF" w:rsidR="00E614DD" w:rsidRDefault="00162BF7">
      <w:pPr>
        <w:pStyle w:val="NoSpacing"/>
      </w:pPr>
      <w:r>
        <w:t>CS453</w:t>
      </w:r>
    </w:p>
    <w:p w14:paraId="501A5DAD" w14:textId="39652FCA" w:rsidR="00E614DD" w:rsidRDefault="00162BF7">
      <w:pPr>
        <w:pStyle w:val="NoSpacing"/>
      </w:pPr>
      <w:r>
        <w:t>02/13/2021</w:t>
      </w:r>
    </w:p>
    <w:p w14:paraId="1E88942F" w14:textId="20F2A936" w:rsidR="00E614DD" w:rsidRDefault="00162BF7">
      <w:pPr>
        <w:pStyle w:val="Title"/>
      </w:pPr>
      <w:sdt>
        <w:sdtPr>
          <w:alias w:val="Title:"/>
          <w:tag w:val="Title:"/>
          <w:id w:val="193967114"/>
          <w:placeholder>
            <w:docPart w:val="520AD6B6B0224D448C8B3BBF8E117602"/>
          </w:placeholder>
          <w:temporary/>
          <w:showingPlcHdr/>
          <w15:appearance w15:val="hidden"/>
        </w:sdtPr>
        <w:sdtEndPr/>
        <w:sdtContent>
          <w:r w:rsidR="00B13D1B">
            <w:t>Title</w:t>
          </w:r>
        </w:sdtContent>
      </w:sdt>
      <w:r w:rsidR="00691EC1">
        <w:t xml:space="preserve">: </w:t>
      </w:r>
      <w:r>
        <w:t>Week 4</w:t>
      </w:r>
    </w:p>
    <w:p w14:paraId="18524AB2" w14:textId="280857FC" w:rsidR="00162BF7" w:rsidRDefault="00162BF7" w:rsidP="00162BF7"/>
    <w:p w14:paraId="63241B0D" w14:textId="7B2EA244" w:rsidR="00162BF7" w:rsidRDefault="00162BF7" w:rsidP="00162BF7"/>
    <w:p w14:paraId="4713F972" w14:textId="5ECE147D" w:rsidR="00162BF7" w:rsidRDefault="00162BF7" w:rsidP="00162BF7">
      <w:r w:rsidRPr="00162BF7">
        <w:drawing>
          <wp:inline distT="0" distB="0" distL="0" distR="0" wp14:anchorId="6437FC67" wp14:editId="50EE3E05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F4FA" w14:textId="0A19B27B" w:rsidR="00162BF7" w:rsidRDefault="00162BF7" w:rsidP="00162BF7"/>
    <w:p w14:paraId="16E0C8A4" w14:textId="487DF8A5" w:rsidR="00162BF7" w:rsidRDefault="00162BF7" w:rsidP="00162BF7"/>
    <w:p w14:paraId="23B8AD35" w14:textId="7ED986DE" w:rsidR="00162BF7" w:rsidRDefault="00162BF7" w:rsidP="00162BF7"/>
    <w:p w14:paraId="7A17F0D3" w14:textId="037ECA5D" w:rsidR="00162BF7" w:rsidRDefault="00162BF7" w:rsidP="00162BF7"/>
    <w:p w14:paraId="32260111" w14:textId="7703B440" w:rsidR="00162BF7" w:rsidRDefault="00162BF7" w:rsidP="00162BF7"/>
    <w:p w14:paraId="7C30529A" w14:textId="1789A7EE" w:rsidR="00162BF7" w:rsidRPr="00162BF7" w:rsidRDefault="00162BF7" w:rsidP="00162BF7">
      <w:r w:rsidRPr="00162BF7">
        <w:lastRenderedPageBreak/>
        <w:drawing>
          <wp:inline distT="0" distB="0" distL="0" distR="0" wp14:anchorId="16FC1993" wp14:editId="212AEEB4">
            <wp:extent cx="5943600" cy="499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BF7" w:rsidRPr="00162BF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427A2" w14:textId="77777777" w:rsidR="00162BF7" w:rsidRDefault="00162BF7">
      <w:pPr>
        <w:spacing w:line="240" w:lineRule="auto"/>
      </w:pPr>
      <w:r>
        <w:separator/>
      </w:r>
    </w:p>
  </w:endnote>
  <w:endnote w:type="continuationSeparator" w:id="0">
    <w:p w14:paraId="2157B824" w14:textId="77777777" w:rsidR="00162BF7" w:rsidRDefault="00162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427C6" w14:textId="77777777" w:rsidR="00162BF7" w:rsidRDefault="00162BF7">
      <w:pPr>
        <w:spacing w:line="240" w:lineRule="auto"/>
      </w:pPr>
      <w:r>
        <w:separator/>
      </w:r>
    </w:p>
  </w:footnote>
  <w:footnote w:type="continuationSeparator" w:id="0">
    <w:p w14:paraId="787BBA31" w14:textId="77777777" w:rsidR="00162BF7" w:rsidRDefault="00162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D0C1A" w14:textId="77777777" w:rsidR="00E614DD" w:rsidRDefault="00162BF7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6F9EA" w14:textId="77777777" w:rsidR="00E614DD" w:rsidRDefault="00162BF7">
    <w:pPr>
      <w:pStyle w:val="Header"/>
    </w:pPr>
    <w:sdt>
      <w:sdtPr>
        <w:alias w:val="Last Name:"/>
        <w:tag w:val="Last Name:"/>
        <w:id w:val="81423100"/>
        <w:placeholder>
          <w:docPart w:val="614C47C45F9B41E8A625DCAB73A041E1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F7"/>
    <w:rsid w:val="00040CBB"/>
    <w:rsid w:val="000B78C8"/>
    <w:rsid w:val="001463B2"/>
    <w:rsid w:val="00162BF7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1DEBF"/>
  <w15:chartTrackingRefBased/>
  <w15:docId w15:val="{1AE05CCC-03DF-4185-8C3E-5A5AD76A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s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0AD6B6B0224D448C8B3BBF8E117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E4E4-81EB-47EA-ADC5-BF691A92AD86}"/>
      </w:docPartPr>
      <w:docPartBody>
        <w:p w:rsidR="00000000" w:rsidRDefault="00255485">
          <w:pPr>
            <w:pStyle w:val="520AD6B6B0224D448C8B3BBF8E117602"/>
          </w:pPr>
          <w:r>
            <w:t>Title</w:t>
          </w:r>
        </w:p>
      </w:docPartBody>
    </w:docPart>
    <w:docPart>
      <w:docPartPr>
        <w:name w:val="614C47C45F9B41E8A625DCAB73A04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BE84-AC42-4CE9-9D8E-E69422618E85}"/>
      </w:docPartPr>
      <w:docPartBody>
        <w:p w:rsidR="00000000" w:rsidRDefault="00255485">
          <w:pPr>
            <w:pStyle w:val="614C47C45F9B41E8A625DCAB73A041E1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CDF3223874D84851397BA97989E84">
    <w:name w:val="8C4CDF3223874D84851397BA97989E84"/>
  </w:style>
  <w:style w:type="paragraph" w:customStyle="1" w:styleId="856A32A3E3904E26B104B5C163EE2205">
    <w:name w:val="856A32A3E3904E26B104B5C163EE2205"/>
  </w:style>
  <w:style w:type="paragraph" w:customStyle="1" w:styleId="E469A07FC599413099E53D92FC9B2708">
    <w:name w:val="E469A07FC599413099E53D92FC9B2708"/>
  </w:style>
  <w:style w:type="paragraph" w:customStyle="1" w:styleId="DB5CCB9D561D4705AE7AC2A783EFC929">
    <w:name w:val="DB5CCB9D561D4705AE7AC2A783EFC929"/>
  </w:style>
  <w:style w:type="paragraph" w:customStyle="1" w:styleId="520AD6B6B0224D448C8B3BBF8E117602">
    <w:name w:val="520AD6B6B0224D448C8B3BBF8E117602"/>
  </w:style>
  <w:style w:type="paragraph" w:customStyle="1" w:styleId="EE56A33C56B04BBCA67AD6EF5A6B0F15">
    <w:name w:val="EE56A33C56B04BBCA67AD6EF5A6B0F15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2C58462D18544AA7B0D98C4CEA797EBC">
    <w:name w:val="2C58462D18544AA7B0D98C4CEA797EBC"/>
  </w:style>
  <w:style w:type="paragraph" w:customStyle="1" w:styleId="97F6F2EBDE1749DB842EA961CC1E7421">
    <w:name w:val="97F6F2EBDE1749DB842EA961CC1E7421"/>
  </w:style>
  <w:style w:type="paragraph" w:customStyle="1" w:styleId="42A7521B26204F529B7FDDE91D7BEDAF">
    <w:name w:val="42A7521B26204F529B7FDDE91D7BEDAF"/>
  </w:style>
  <w:style w:type="paragraph" w:customStyle="1" w:styleId="07B3E710E7A84CA49CB8A37E9F24C26E">
    <w:name w:val="07B3E710E7A84CA49CB8A37E9F24C26E"/>
  </w:style>
  <w:style w:type="paragraph" w:customStyle="1" w:styleId="732B21BEE2B54C348ED3AF56C3300A7C">
    <w:name w:val="732B21BEE2B54C348ED3AF56C3300A7C"/>
  </w:style>
  <w:style w:type="paragraph" w:customStyle="1" w:styleId="26D508A08C374D7C972388D47274D757">
    <w:name w:val="26D508A08C374D7C972388D47274D757"/>
  </w:style>
  <w:style w:type="paragraph" w:customStyle="1" w:styleId="29DAEFDAA3E44C22A04439ECF2F70DB2">
    <w:name w:val="29DAEFDAA3E44C22A04439ECF2F70DB2"/>
  </w:style>
  <w:style w:type="paragraph" w:customStyle="1" w:styleId="D0A85E5B79DE40AC9A8CF87879AC525D">
    <w:name w:val="D0A85E5B79DE40AC9A8CF87879AC525D"/>
  </w:style>
  <w:style w:type="paragraph" w:customStyle="1" w:styleId="F85237F8BD834769A686B83AA4E3A1A1">
    <w:name w:val="F85237F8BD834769A686B83AA4E3A1A1"/>
  </w:style>
  <w:style w:type="paragraph" w:customStyle="1" w:styleId="32D7A4FC3C4740B3BDE06A2D2A1AA0F3">
    <w:name w:val="32D7A4FC3C4740B3BDE06A2D2A1AA0F3"/>
  </w:style>
  <w:style w:type="paragraph" w:customStyle="1" w:styleId="9A93C704D95545F18D535A1FA57B7EE1">
    <w:name w:val="9A93C704D95545F18D535A1FA57B7EE1"/>
  </w:style>
  <w:style w:type="paragraph" w:customStyle="1" w:styleId="A1381287676F467E9F3432984EC2E7FE">
    <w:name w:val="A1381287676F467E9F3432984EC2E7FE"/>
  </w:style>
  <w:style w:type="paragraph" w:customStyle="1" w:styleId="D652D8D0F8A648E6A9012B6A4AFB1EBC">
    <w:name w:val="D652D8D0F8A648E6A9012B6A4AFB1EBC"/>
  </w:style>
  <w:style w:type="paragraph" w:customStyle="1" w:styleId="9BF2F350B4E54D3AB2AB0D1B6BDEAFC7">
    <w:name w:val="9BF2F350B4E54D3AB2AB0D1B6BDEAFC7"/>
  </w:style>
  <w:style w:type="paragraph" w:customStyle="1" w:styleId="A3C6086565C04EB5B6443A734C0B4278">
    <w:name w:val="A3C6086565C04EB5B6443A734C0B4278"/>
  </w:style>
  <w:style w:type="paragraph" w:customStyle="1" w:styleId="FAAB476836CA42D4A09AF5B94BE6C9B3">
    <w:name w:val="FAAB476836CA42D4A09AF5B94BE6C9B3"/>
  </w:style>
  <w:style w:type="paragraph" w:customStyle="1" w:styleId="C7F99849567B4C6C9A556378D701A36E">
    <w:name w:val="C7F99849567B4C6C9A556378D701A36E"/>
  </w:style>
  <w:style w:type="paragraph" w:customStyle="1" w:styleId="5392289FED2842848B635EC520AC76B3">
    <w:name w:val="5392289FED2842848B635EC520AC76B3"/>
  </w:style>
  <w:style w:type="paragraph" w:customStyle="1" w:styleId="7A2E64BF44724F8883ADED39FF73EE4B">
    <w:name w:val="7A2E64BF44724F8883ADED39FF73EE4B"/>
  </w:style>
  <w:style w:type="paragraph" w:customStyle="1" w:styleId="A57819A43F2E42F2850AB45A8F4757C1">
    <w:name w:val="A57819A43F2E42F2850AB45A8F4757C1"/>
  </w:style>
  <w:style w:type="paragraph" w:customStyle="1" w:styleId="03D6E0719F244B6D9B4590922E37E4BD">
    <w:name w:val="03D6E0719F244B6D9B4590922E37E4BD"/>
  </w:style>
  <w:style w:type="paragraph" w:customStyle="1" w:styleId="68D0C2198E2B403AAD65634C8122780D">
    <w:name w:val="68D0C2198E2B403AAD65634C8122780D"/>
  </w:style>
  <w:style w:type="paragraph" w:customStyle="1" w:styleId="089E8499B271444B8B1B0617448CF990">
    <w:name w:val="089E8499B271444B8B1B0617448CF990"/>
  </w:style>
  <w:style w:type="paragraph" w:customStyle="1" w:styleId="0FA7F26F5F0342D0B2A53040F4DF7273">
    <w:name w:val="0FA7F26F5F0342D0B2A53040F4DF7273"/>
  </w:style>
  <w:style w:type="paragraph" w:customStyle="1" w:styleId="8913104D0848408B84DEAE5DC876233D">
    <w:name w:val="8913104D0848408B84DEAE5DC876233D"/>
  </w:style>
  <w:style w:type="paragraph" w:customStyle="1" w:styleId="971237C0996A414485E03D354F2D92D7">
    <w:name w:val="971237C0996A414485E03D354F2D92D7"/>
  </w:style>
  <w:style w:type="paragraph" w:customStyle="1" w:styleId="2235447A82F4454D813CFC651920A298">
    <w:name w:val="2235447A82F4454D813CFC651920A298"/>
  </w:style>
  <w:style w:type="paragraph" w:customStyle="1" w:styleId="ED6F2A52CEED43D4A587C9C536AD0DBC">
    <w:name w:val="ED6F2A52CEED43D4A587C9C536AD0DBC"/>
  </w:style>
  <w:style w:type="paragraph" w:customStyle="1" w:styleId="DE97F6DFED844CD6B53D47BA7AE1B355">
    <w:name w:val="DE97F6DFED844CD6B53D47BA7AE1B355"/>
  </w:style>
  <w:style w:type="paragraph" w:customStyle="1" w:styleId="662C1B4F60414173B68D79886947F682">
    <w:name w:val="662C1B4F60414173B68D79886947F682"/>
  </w:style>
  <w:style w:type="paragraph" w:customStyle="1" w:styleId="FF2285E3D76742139033725AB64B5E0E">
    <w:name w:val="FF2285E3D76742139033725AB64B5E0E"/>
  </w:style>
  <w:style w:type="paragraph" w:customStyle="1" w:styleId="52A5F7C1AE8F473DB5E4D12DB73C8DE0">
    <w:name w:val="52A5F7C1AE8F473DB5E4D12DB73C8DE0"/>
  </w:style>
  <w:style w:type="paragraph" w:customStyle="1" w:styleId="CEDF0A5FED774A8BBC8C40C6ABA5023D">
    <w:name w:val="CEDF0A5FED774A8BBC8C40C6ABA5023D"/>
  </w:style>
  <w:style w:type="paragraph" w:customStyle="1" w:styleId="614C47C45F9B41E8A625DCAB73A041E1">
    <w:name w:val="614C47C45F9B41E8A625DCAB73A04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1</cp:revision>
  <dcterms:created xsi:type="dcterms:W3CDTF">2021-02-13T20:44:00Z</dcterms:created>
  <dcterms:modified xsi:type="dcterms:W3CDTF">2021-02-13T20:46:00Z</dcterms:modified>
  <cp:version/>
</cp:coreProperties>
</file>