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7D6AC" w14:textId="7B3A5272" w:rsidR="00F9444C" w:rsidRDefault="002A7D0E">
      <w:pPr>
        <w:pStyle w:val="NoSpacing"/>
      </w:pPr>
      <w:r>
        <w:t>Jenish Patel</w:t>
      </w:r>
    </w:p>
    <w:p w14:paraId="6E83612B" w14:textId="5B528351" w:rsidR="00E614DD" w:rsidRDefault="002A7D0E">
      <w:pPr>
        <w:pStyle w:val="NoSpacing"/>
      </w:pPr>
      <w:r>
        <w:t>Prof. Henry</w:t>
      </w:r>
    </w:p>
    <w:p w14:paraId="4133A2E9" w14:textId="4946C51A" w:rsidR="00E614DD" w:rsidRDefault="002A7D0E">
      <w:pPr>
        <w:pStyle w:val="NoSpacing"/>
      </w:pPr>
      <w:r>
        <w:t>CS450</w:t>
      </w:r>
    </w:p>
    <w:p w14:paraId="74FD9AE2" w14:textId="0F50F8AE" w:rsidR="00E614DD" w:rsidRDefault="002A7D0E">
      <w:pPr>
        <w:pStyle w:val="NoSpacing"/>
      </w:pPr>
      <w:r>
        <w:t>02/13/2021</w:t>
      </w:r>
    </w:p>
    <w:p w14:paraId="402BD2ED" w14:textId="24857016" w:rsidR="00E614DD" w:rsidRDefault="000A11DD">
      <w:pPr>
        <w:pStyle w:val="Title"/>
      </w:pPr>
      <w:sdt>
        <w:sdtPr>
          <w:alias w:val="Title:"/>
          <w:tag w:val="Title:"/>
          <w:id w:val="193967114"/>
          <w:placeholder>
            <w:docPart w:val="C7A9EF8FD5E7444E9397902FE21FE003"/>
          </w:placeholder>
          <w:temporary/>
          <w:showingPlcHdr/>
          <w15:appearance w15:val="hidden"/>
        </w:sdtPr>
        <w:sdtEndPr/>
        <w:sdtContent>
          <w:r w:rsidR="00B13D1B">
            <w:t>Title</w:t>
          </w:r>
        </w:sdtContent>
      </w:sdt>
      <w:r w:rsidR="00691EC1">
        <w:t xml:space="preserve">: </w:t>
      </w:r>
      <w:r w:rsidR="002A7D0E">
        <w:t>HW4</w:t>
      </w:r>
    </w:p>
    <w:p w14:paraId="2E29B636" w14:textId="114014A1" w:rsidR="002A7D0E" w:rsidRDefault="002A7D0E" w:rsidP="002A7D0E"/>
    <w:p w14:paraId="62642440" w14:textId="64CA348E" w:rsidR="002A7D0E" w:rsidRDefault="002A7D0E" w:rsidP="002A7D0E">
      <w:r>
        <w:t xml:space="preserve">Step 1 </w:t>
      </w:r>
    </w:p>
    <w:p w14:paraId="3C4F2A84" w14:textId="441ED841" w:rsidR="002A7D0E" w:rsidRDefault="002A7D0E" w:rsidP="002A7D0E"/>
    <w:p w14:paraId="6E5B0855" w14:textId="12C838B6" w:rsidR="002A7D0E" w:rsidRDefault="002A7D0E" w:rsidP="002A7D0E">
      <w:r>
        <w:tab/>
      </w:r>
      <w:r>
        <w:tab/>
        <w:t xml:space="preserve">Input: </w:t>
      </w:r>
      <w:r w:rsidRPr="002A7D0E">
        <w:t>An empty line is a bug</w:t>
      </w:r>
    </w:p>
    <w:p w14:paraId="1FE4AE53" w14:textId="23007906" w:rsidR="002A7D0E" w:rsidRDefault="002A7D0E" w:rsidP="002A7D0E"/>
    <w:tbl>
      <w:tblPr>
        <w:tblW w:w="7109" w:type="dxa"/>
        <w:tblCellSpacing w:w="3" w:type="dxa"/>
        <w:tblInd w:w="17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937"/>
        <w:gridCol w:w="6172"/>
      </w:tblGrid>
      <w:tr w:rsidR="002A7D0E" w:rsidRPr="002A7D0E" w14:paraId="297FF1C6" w14:textId="77777777" w:rsidTr="00871E67">
        <w:trPr>
          <w:trHeight w:val="662"/>
          <w:tblCellSpacing w:w="3" w:type="dxa"/>
        </w:trPr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49765" w14:textId="77777777" w:rsidR="002A7D0E" w:rsidRPr="002A7D0E" w:rsidRDefault="002A7D0E" w:rsidP="002A7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Token Name</w:t>
            </w:r>
          </w:p>
        </w:tc>
        <w:tc>
          <w:tcPr>
            <w:tcW w:w="6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0C2DA" w14:textId="50A0AA27" w:rsidR="002A7D0E" w:rsidRPr="002A7D0E" w:rsidRDefault="002A7D0E" w:rsidP="002A7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Token Values = Lexemes</w:t>
            </w:r>
          </w:p>
        </w:tc>
      </w:tr>
      <w:tr w:rsidR="002A7D0E" w:rsidRPr="002A7D0E" w14:paraId="7D93CAE2" w14:textId="77777777" w:rsidTr="00871E67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B04D5" w14:textId="5E0DD2DE" w:rsidR="002A7D0E" w:rsidRPr="002A7D0E" w:rsidRDefault="00871E67" w:rsidP="002A7D0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A5394C" w14:textId="2BF56567" w:rsidR="002A7D0E" w:rsidRPr="002A7D0E" w:rsidRDefault="002A7D0E" w:rsidP="002A7D0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an</w:t>
            </w:r>
          </w:p>
        </w:tc>
      </w:tr>
      <w:tr w:rsidR="002A7D0E" w:rsidRPr="002A7D0E" w14:paraId="4AE42487" w14:textId="77777777" w:rsidTr="00871E67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B3BBC" w14:textId="2C6A57E7" w:rsidR="002A7D0E" w:rsidRPr="002A7D0E" w:rsidRDefault="009C0A03" w:rsidP="002A7D0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adjective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F6A0C" w14:textId="40E5638B" w:rsidR="002A7D0E" w:rsidRPr="002A7D0E" w:rsidRDefault="002A7D0E" w:rsidP="002A7D0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Empty</w:t>
            </w:r>
          </w:p>
        </w:tc>
      </w:tr>
      <w:tr w:rsidR="002A7D0E" w:rsidRPr="002A7D0E" w14:paraId="707782A8" w14:textId="77777777" w:rsidTr="00871E67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5A248A" w14:textId="32856626" w:rsidR="002A7D0E" w:rsidRPr="002A7D0E" w:rsidRDefault="00871E67" w:rsidP="002A7D0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noun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387F45" w14:textId="220DD135" w:rsidR="002A7D0E" w:rsidRPr="002A7D0E" w:rsidRDefault="00871E67" w:rsidP="002A7D0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line</w:t>
            </w:r>
          </w:p>
        </w:tc>
      </w:tr>
      <w:tr w:rsidR="00871E67" w:rsidRPr="002A7D0E" w14:paraId="4293E76B" w14:textId="77777777" w:rsidTr="00871E67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C6C54" w14:textId="4443B140" w:rsidR="00871E67" w:rsidRPr="002A7D0E" w:rsidRDefault="00871E67" w:rsidP="00871E67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verb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34B1C0" w14:textId="67D91526" w:rsidR="00871E67" w:rsidRPr="002A7D0E" w:rsidRDefault="00871E67" w:rsidP="00871E67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is</w:t>
            </w:r>
          </w:p>
        </w:tc>
      </w:tr>
      <w:tr w:rsidR="00871E67" w:rsidRPr="002A7D0E" w14:paraId="283CC8FC" w14:textId="77777777" w:rsidTr="00871E67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BFF94B" w14:textId="7197C2F9" w:rsidR="00871E67" w:rsidRPr="002A7D0E" w:rsidRDefault="00871E67" w:rsidP="00871E67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B95C1" w14:textId="003FF22B" w:rsidR="00871E67" w:rsidRDefault="00871E67" w:rsidP="00871E67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a</w:t>
            </w:r>
          </w:p>
        </w:tc>
      </w:tr>
      <w:tr w:rsidR="00E6562C" w:rsidRPr="002A7D0E" w14:paraId="75A85EDF" w14:textId="77777777" w:rsidTr="00871E67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6F3B9A" w14:textId="7710E93D" w:rsidR="00E6562C" w:rsidRPr="002A7D0E" w:rsidRDefault="009C0A03" w:rsidP="00871E67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noun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4E809B" w14:textId="2F5DBC44" w:rsidR="00E6562C" w:rsidRDefault="00E6562C" w:rsidP="00871E67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Bug</w:t>
            </w:r>
          </w:p>
        </w:tc>
      </w:tr>
    </w:tbl>
    <w:p w14:paraId="642FB0F8" w14:textId="77777777" w:rsidR="002A7D0E" w:rsidRPr="002A7D0E" w:rsidRDefault="002A7D0E" w:rsidP="002A7D0E"/>
    <w:p w14:paraId="36058403" w14:textId="22D2D8BA" w:rsidR="00E614DD" w:rsidRDefault="002A7D0E" w:rsidP="002A7D0E">
      <w:pPr>
        <w:pStyle w:val="Bibliography"/>
        <w:ind w:left="0" w:firstLine="0"/>
      </w:pPr>
      <w:r>
        <w:tab/>
      </w:r>
      <w:r>
        <w:tab/>
      </w:r>
      <w:r>
        <w:tab/>
        <w:t xml:space="preserve">Input: This line is a longer sentence </w:t>
      </w:r>
    </w:p>
    <w:p w14:paraId="0DD11BAF" w14:textId="2A1FC053" w:rsidR="002A7D0E" w:rsidRDefault="002A7D0E" w:rsidP="002A7D0E"/>
    <w:tbl>
      <w:tblPr>
        <w:tblW w:w="0" w:type="auto"/>
        <w:tblCellSpacing w:w="3" w:type="dxa"/>
        <w:tblInd w:w="17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920"/>
        <w:gridCol w:w="6052"/>
      </w:tblGrid>
      <w:tr w:rsidR="002A7D0E" w:rsidRPr="002A7D0E" w14:paraId="02D6046C" w14:textId="77777777" w:rsidTr="00A41CCE">
        <w:trPr>
          <w:tblCellSpacing w:w="3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55FD9" w14:textId="77777777" w:rsidR="002A7D0E" w:rsidRPr="002A7D0E" w:rsidRDefault="002A7D0E" w:rsidP="00A41CC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Token Name</w:t>
            </w:r>
          </w:p>
        </w:tc>
        <w:tc>
          <w:tcPr>
            <w:tcW w:w="6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EB69" w14:textId="77777777" w:rsidR="002A7D0E" w:rsidRPr="002A7D0E" w:rsidRDefault="002A7D0E" w:rsidP="00A41CC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Token Values = Lexemes</w:t>
            </w:r>
          </w:p>
        </w:tc>
      </w:tr>
      <w:tr w:rsidR="002A7D0E" w:rsidRPr="002A7D0E" w14:paraId="6EDC854B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45E93" w14:textId="62C9B8C2" w:rsidR="002A7D0E" w:rsidRPr="002A7D0E" w:rsidRDefault="00871E67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5D2836" w14:textId="500BF6AE" w:rsidR="002A7D0E" w:rsidRPr="002A7D0E" w:rsidRDefault="002A7D0E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This</w:t>
            </w:r>
          </w:p>
        </w:tc>
      </w:tr>
      <w:tr w:rsidR="002A7D0E" w:rsidRPr="002A7D0E" w14:paraId="4E30CCAF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27AD2" w14:textId="46157A44" w:rsidR="002A7D0E" w:rsidRPr="002A7D0E" w:rsidRDefault="00871E67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noun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E8569" w14:textId="256BA5E5" w:rsidR="002A7D0E" w:rsidRPr="002A7D0E" w:rsidRDefault="002A7D0E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Line</w:t>
            </w:r>
          </w:p>
        </w:tc>
      </w:tr>
      <w:tr w:rsidR="002A7D0E" w:rsidRPr="002A7D0E" w14:paraId="3DA8A75A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9309D" w14:textId="77777777" w:rsidR="002A7D0E" w:rsidRPr="002A7D0E" w:rsidRDefault="002A7D0E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verb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AC51C" w14:textId="4E27C951" w:rsidR="00871E67" w:rsidRPr="002A7D0E" w:rsidRDefault="00871E67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I</w:t>
            </w:r>
            <w:r w:rsidR="002A7D0E" w:rsidRPr="002A7D0E">
              <w:rPr>
                <w:rFonts w:ascii="Times New Roman" w:eastAsia="Times New Roman" w:hAnsi="Times New Roman" w:cs="Times New Roman"/>
                <w:lang w:eastAsia="en-US"/>
              </w:rPr>
              <w:t>s</w:t>
            </w:r>
          </w:p>
        </w:tc>
      </w:tr>
      <w:tr w:rsidR="002A7D0E" w:rsidRPr="002A7D0E" w14:paraId="19BEE0A5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8FBEB" w14:textId="6FC1C73C" w:rsidR="002A7D0E" w:rsidRPr="002A7D0E" w:rsidRDefault="00871E67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52024" w14:textId="371381D4" w:rsidR="00871E67" w:rsidRPr="002A7D0E" w:rsidRDefault="00871E67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a</w:t>
            </w:r>
          </w:p>
        </w:tc>
      </w:tr>
      <w:tr w:rsidR="00871E67" w:rsidRPr="002A7D0E" w14:paraId="25686A52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0D42" w14:textId="797C8E74" w:rsidR="00871E67" w:rsidRPr="002A7D0E" w:rsidRDefault="00871E67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adjective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28844D" w14:textId="131135F1" w:rsidR="00871E67" w:rsidRDefault="00871E67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Longer</w:t>
            </w:r>
          </w:p>
        </w:tc>
      </w:tr>
      <w:tr w:rsidR="00871E67" w:rsidRPr="002A7D0E" w14:paraId="784797E4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6E0CB5" w14:textId="41005A38" w:rsidR="00871E67" w:rsidRPr="002A7D0E" w:rsidRDefault="00871E67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noun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EA4436" w14:textId="2B6D6C1C" w:rsidR="00871E67" w:rsidRDefault="00871E67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sentence</w:t>
            </w:r>
          </w:p>
        </w:tc>
      </w:tr>
    </w:tbl>
    <w:p w14:paraId="1F21E906" w14:textId="77777777" w:rsidR="002A7D0E" w:rsidRPr="002A7D0E" w:rsidRDefault="002A7D0E" w:rsidP="002A7D0E"/>
    <w:p w14:paraId="596C304C" w14:textId="5B5AFDD7" w:rsidR="002A7D0E" w:rsidRDefault="002A7D0E" w:rsidP="002A7D0E">
      <w:r>
        <w:tab/>
      </w:r>
    </w:p>
    <w:p w14:paraId="4CC91A0A" w14:textId="77777777" w:rsidR="002A7D0E" w:rsidRPr="002A7D0E" w:rsidRDefault="002A7D0E" w:rsidP="002A7D0E"/>
    <w:p w14:paraId="7858A8FE" w14:textId="546E1201" w:rsidR="002A7D0E" w:rsidRDefault="002A7D0E" w:rsidP="002A7D0E">
      <w:r>
        <w:t xml:space="preserve">Step 2  </w:t>
      </w:r>
    </w:p>
    <w:p w14:paraId="1DB59D29" w14:textId="325E7D8F" w:rsidR="002A7D0E" w:rsidRDefault="002A7D0E" w:rsidP="002A7D0E"/>
    <w:p w14:paraId="3E66C971" w14:textId="77777777" w:rsidR="005A17BC" w:rsidRDefault="005A17BC" w:rsidP="005A17BC">
      <w:pPr>
        <w:ind w:left="720"/>
      </w:pPr>
      <w:r>
        <w:t xml:space="preserve">Input: </w:t>
      </w:r>
    </w:p>
    <w:tbl>
      <w:tblPr>
        <w:tblW w:w="7109" w:type="dxa"/>
        <w:tblCellSpacing w:w="3" w:type="dxa"/>
        <w:tblInd w:w="17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937"/>
        <w:gridCol w:w="6172"/>
      </w:tblGrid>
      <w:tr w:rsidR="005A17BC" w:rsidRPr="002A7D0E" w14:paraId="21E5C1EF" w14:textId="77777777" w:rsidTr="00A41CCE">
        <w:trPr>
          <w:trHeight w:val="662"/>
          <w:tblCellSpacing w:w="3" w:type="dxa"/>
        </w:trPr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AC653" w14:textId="77777777" w:rsidR="005A17BC" w:rsidRPr="002A7D0E" w:rsidRDefault="005A17BC" w:rsidP="00A41CC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Token Name</w:t>
            </w:r>
          </w:p>
        </w:tc>
        <w:tc>
          <w:tcPr>
            <w:tcW w:w="6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72290" w14:textId="77777777" w:rsidR="005A17BC" w:rsidRPr="002A7D0E" w:rsidRDefault="005A17BC" w:rsidP="00A41CC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Token Values = Lexemes</w:t>
            </w:r>
          </w:p>
        </w:tc>
      </w:tr>
      <w:tr w:rsidR="005A17BC" w:rsidRPr="002A7D0E" w14:paraId="3E6F9B88" w14:textId="77777777" w:rsidTr="00A41CCE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4DBC94" w14:textId="77777777" w:rsidR="005A17BC" w:rsidRPr="002A7D0E" w:rsidRDefault="005A17BC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82991" w14:textId="77777777" w:rsidR="005A17BC" w:rsidRPr="002A7D0E" w:rsidRDefault="005A17BC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an</w:t>
            </w:r>
          </w:p>
        </w:tc>
      </w:tr>
      <w:tr w:rsidR="005A17BC" w:rsidRPr="002A7D0E" w14:paraId="44B26120" w14:textId="77777777" w:rsidTr="00A41CCE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AE93FC" w14:textId="2F7569D4" w:rsidR="005A17BC" w:rsidRPr="002A7D0E" w:rsidRDefault="009C0A03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adjective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013BE" w14:textId="77777777" w:rsidR="005A17BC" w:rsidRPr="002A7D0E" w:rsidRDefault="005A17BC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Empty</w:t>
            </w:r>
          </w:p>
        </w:tc>
      </w:tr>
      <w:tr w:rsidR="005A17BC" w:rsidRPr="002A7D0E" w14:paraId="267E990F" w14:textId="77777777" w:rsidTr="00A41CCE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4E145" w14:textId="77777777" w:rsidR="005A17BC" w:rsidRPr="002A7D0E" w:rsidRDefault="005A17BC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noun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82C2FA" w14:textId="77777777" w:rsidR="005A17BC" w:rsidRPr="002A7D0E" w:rsidRDefault="005A17BC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line</w:t>
            </w:r>
          </w:p>
        </w:tc>
      </w:tr>
      <w:tr w:rsidR="005A17BC" w:rsidRPr="002A7D0E" w14:paraId="12EED2AC" w14:textId="77777777" w:rsidTr="00A41CCE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29CAE" w14:textId="77777777" w:rsidR="005A17BC" w:rsidRPr="002A7D0E" w:rsidRDefault="005A17BC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verb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019CF3" w14:textId="77777777" w:rsidR="005A17BC" w:rsidRPr="002A7D0E" w:rsidRDefault="005A17BC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is</w:t>
            </w:r>
          </w:p>
        </w:tc>
      </w:tr>
      <w:tr w:rsidR="005A17BC" w14:paraId="2474B4DF" w14:textId="77777777" w:rsidTr="00A41CCE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D365" w14:textId="77777777" w:rsidR="005A17BC" w:rsidRPr="002A7D0E" w:rsidRDefault="005A17BC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FEC268" w14:textId="77777777" w:rsidR="005A17BC" w:rsidRDefault="005A17BC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a</w:t>
            </w:r>
          </w:p>
        </w:tc>
      </w:tr>
      <w:tr w:rsidR="005A17BC" w14:paraId="532A74F5" w14:textId="77777777" w:rsidTr="00A41CCE">
        <w:trPr>
          <w:trHeight w:val="326"/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BA57B" w14:textId="6E28C0AE" w:rsidR="005A17BC" w:rsidRPr="002A7D0E" w:rsidRDefault="009C0A03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noun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82AAF" w14:textId="77777777" w:rsidR="005A17BC" w:rsidRDefault="005A17BC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Bug</w:t>
            </w:r>
          </w:p>
        </w:tc>
      </w:tr>
    </w:tbl>
    <w:p w14:paraId="6E0395A9" w14:textId="1ED5BEBC" w:rsidR="005A17BC" w:rsidRDefault="005A17BC" w:rsidP="005A17BC">
      <w:pPr>
        <w:ind w:left="720"/>
      </w:pPr>
    </w:p>
    <w:p w14:paraId="09030313" w14:textId="2CBF24D1" w:rsidR="005A17BC" w:rsidRPr="00AF3355" w:rsidRDefault="005F2D3B" w:rsidP="005A17BC">
      <w:pPr>
        <w:ind w:left="720"/>
        <w:rPr>
          <w:b/>
          <w:bCs/>
        </w:rPr>
      </w:pPr>
      <w:r w:rsidRPr="00AF3355">
        <w:rPr>
          <w:b/>
          <w:bCs/>
        </w:rPr>
        <w:t xml:space="preserve">Derivation: </w:t>
      </w:r>
    </w:p>
    <w:p w14:paraId="3BF42C49" w14:textId="51CA88F0" w:rsidR="005F2D3B" w:rsidRPr="00AF3355" w:rsidRDefault="002F72D9" w:rsidP="005A17BC">
      <w:pPr>
        <w:ind w:left="720"/>
        <w:rPr>
          <w:b/>
          <w:bCs/>
        </w:rPr>
      </w:pPr>
      <w:r w:rsidRPr="00AF3355">
        <w:rPr>
          <w:b/>
          <w:bCs/>
        </w:rPr>
        <w:t xml:space="preserve">Article </w:t>
      </w:r>
      <w:r w:rsidR="008A2ABB" w:rsidRPr="00AF3355">
        <w:rPr>
          <w:b/>
          <w:bCs/>
        </w:rPr>
        <w:t>adjective</w:t>
      </w:r>
      <w:r w:rsidRPr="00AF3355">
        <w:rPr>
          <w:b/>
          <w:bCs/>
        </w:rPr>
        <w:t xml:space="preserve"> nou</w:t>
      </w:r>
      <w:r w:rsidR="007B3157" w:rsidRPr="00AF3355">
        <w:rPr>
          <w:b/>
          <w:bCs/>
        </w:rPr>
        <w:t>n</w:t>
      </w:r>
      <w:r w:rsidRPr="00AF3355">
        <w:rPr>
          <w:b/>
          <w:bCs/>
        </w:rPr>
        <w:t xml:space="preserve"> verb article </w:t>
      </w:r>
      <w:r w:rsidR="000E1216" w:rsidRPr="00AF3355">
        <w:rPr>
          <w:b/>
          <w:bCs/>
        </w:rPr>
        <w:t>noun</w:t>
      </w:r>
      <w:r w:rsidRPr="00AF3355">
        <w:rPr>
          <w:b/>
          <w:bCs/>
        </w:rPr>
        <w:t xml:space="preserve"> </w:t>
      </w:r>
    </w:p>
    <w:p w14:paraId="32795B4E" w14:textId="42A68B21" w:rsidR="00887B46" w:rsidRDefault="00887B46" w:rsidP="005A17BC">
      <w:pPr>
        <w:ind w:left="720"/>
      </w:pPr>
    </w:p>
    <w:p w14:paraId="0A345253" w14:textId="1446EBC2" w:rsidR="0068196B" w:rsidRDefault="0068196B" w:rsidP="005A17BC">
      <w:pPr>
        <w:ind w:left="720"/>
      </w:pPr>
    </w:p>
    <w:p w14:paraId="7FCF2E64" w14:textId="4A33A604" w:rsidR="0068196B" w:rsidRDefault="0068196B" w:rsidP="005A17BC">
      <w:pPr>
        <w:ind w:left="720"/>
      </w:pPr>
    </w:p>
    <w:p w14:paraId="3A74D2AD" w14:textId="2EC30DEA" w:rsidR="0068196B" w:rsidRDefault="0068196B" w:rsidP="005A17BC">
      <w:pPr>
        <w:ind w:left="720"/>
      </w:pPr>
    </w:p>
    <w:p w14:paraId="0BF9A666" w14:textId="0371491C" w:rsidR="0068196B" w:rsidRDefault="0068196B" w:rsidP="005A17BC">
      <w:pPr>
        <w:ind w:left="720"/>
      </w:pPr>
    </w:p>
    <w:p w14:paraId="2C0E7789" w14:textId="420C9DBC" w:rsidR="0068196B" w:rsidRDefault="0068196B" w:rsidP="005A17BC">
      <w:pPr>
        <w:ind w:left="720"/>
      </w:pPr>
    </w:p>
    <w:p w14:paraId="790BFC67" w14:textId="5BDEE3B7" w:rsidR="0068196B" w:rsidRDefault="0068196B" w:rsidP="005A17BC">
      <w:pPr>
        <w:ind w:left="720"/>
      </w:pPr>
    </w:p>
    <w:p w14:paraId="10D2DDB1" w14:textId="048F8C99" w:rsidR="0068196B" w:rsidRDefault="0068196B" w:rsidP="005A17BC">
      <w:pPr>
        <w:ind w:left="720"/>
      </w:pPr>
    </w:p>
    <w:p w14:paraId="12116D07" w14:textId="419055CC" w:rsidR="0068196B" w:rsidRDefault="0068196B" w:rsidP="005A17BC">
      <w:pPr>
        <w:ind w:left="720"/>
      </w:pPr>
    </w:p>
    <w:p w14:paraId="59384C0C" w14:textId="77777777" w:rsidR="0068196B" w:rsidRDefault="0068196B" w:rsidP="005A17BC">
      <w:pPr>
        <w:ind w:left="720"/>
      </w:pPr>
    </w:p>
    <w:p w14:paraId="1B7A1A99" w14:textId="714B7EE9" w:rsidR="00887B46" w:rsidRDefault="00887B46" w:rsidP="00887B46">
      <w:r>
        <w:tab/>
        <w:t>Input:</w:t>
      </w:r>
    </w:p>
    <w:tbl>
      <w:tblPr>
        <w:tblW w:w="0" w:type="auto"/>
        <w:tblCellSpacing w:w="3" w:type="dxa"/>
        <w:tblInd w:w="17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920"/>
        <w:gridCol w:w="6052"/>
      </w:tblGrid>
      <w:tr w:rsidR="00887B46" w:rsidRPr="002A7D0E" w14:paraId="4CBEB3A6" w14:textId="77777777" w:rsidTr="00A41CCE">
        <w:trPr>
          <w:tblCellSpacing w:w="3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B2F28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Token Name</w:t>
            </w:r>
          </w:p>
        </w:tc>
        <w:tc>
          <w:tcPr>
            <w:tcW w:w="6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CE79F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Token Values = Lexemes</w:t>
            </w:r>
          </w:p>
        </w:tc>
      </w:tr>
      <w:tr w:rsidR="00887B46" w:rsidRPr="002A7D0E" w14:paraId="62A99FCE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FECEEE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556252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This</w:t>
            </w:r>
          </w:p>
        </w:tc>
      </w:tr>
      <w:tr w:rsidR="00887B46" w:rsidRPr="002A7D0E" w14:paraId="16B2070C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48EA2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noun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0ACCD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Line</w:t>
            </w:r>
          </w:p>
        </w:tc>
      </w:tr>
      <w:tr w:rsidR="00887B46" w:rsidRPr="002A7D0E" w14:paraId="2EDB9F7F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51147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verb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4BA4C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Is</w:t>
            </w:r>
          </w:p>
        </w:tc>
      </w:tr>
      <w:tr w:rsidR="00887B46" w:rsidRPr="002A7D0E" w14:paraId="1B8A9F14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829338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69B25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a</w:t>
            </w:r>
          </w:p>
        </w:tc>
      </w:tr>
      <w:tr w:rsidR="00887B46" w:rsidRPr="002A7D0E" w14:paraId="0EB657A0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05846E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adjective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B63259" w14:textId="77777777" w:rsidR="00887B46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Longer</w:t>
            </w:r>
          </w:p>
        </w:tc>
      </w:tr>
      <w:tr w:rsidR="00887B46" w:rsidRPr="002A7D0E" w14:paraId="0850B792" w14:textId="77777777" w:rsidTr="00A41CCE">
        <w:trPr>
          <w:tblCellSpacing w:w="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4C600F" w14:textId="77777777" w:rsidR="00887B46" w:rsidRPr="002A7D0E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2A7D0E">
              <w:rPr>
                <w:rFonts w:ascii="Times New Roman" w:eastAsia="Times New Roman" w:hAnsi="Times New Roman" w:cs="Times New Roman"/>
                <w:lang w:eastAsia="en-US"/>
              </w:rPr>
              <w:t>noun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0DC524" w14:textId="77777777" w:rsidR="00887B46" w:rsidRDefault="00887B46" w:rsidP="00A41CCE">
            <w:pPr>
              <w:suppressAutoHyphens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sentence</w:t>
            </w:r>
          </w:p>
        </w:tc>
      </w:tr>
    </w:tbl>
    <w:p w14:paraId="70D867FA" w14:textId="77777777" w:rsidR="0068196B" w:rsidRDefault="00887B46" w:rsidP="00887B46">
      <w:pPr>
        <w:ind w:left="1440" w:firstLine="0"/>
      </w:pPr>
      <w:r>
        <w:t xml:space="preserve">     </w:t>
      </w:r>
    </w:p>
    <w:p w14:paraId="24471407" w14:textId="5FCA5980" w:rsidR="00887B46" w:rsidRPr="0068196B" w:rsidRDefault="00887B46" w:rsidP="00887B46">
      <w:pPr>
        <w:ind w:left="1440" w:firstLine="0"/>
        <w:rPr>
          <w:b/>
          <w:bCs/>
        </w:rPr>
      </w:pPr>
      <w:r w:rsidRPr="0068196B">
        <w:rPr>
          <w:b/>
          <w:bCs/>
        </w:rPr>
        <w:t>Derivation:</w:t>
      </w:r>
    </w:p>
    <w:p w14:paraId="3F116431" w14:textId="13EAE95A" w:rsidR="00887B46" w:rsidRPr="0068196B" w:rsidRDefault="00887B46" w:rsidP="00887B46">
      <w:pPr>
        <w:ind w:left="1440" w:firstLine="0"/>
        <w:rPr>
          <w:b/>
          <w:bCs/>
        </w:rPr>
      </w:pPr>
      <w:r w:rsidRPr="0068196B">
        <w:rPr>
          <w:b/>
          <w:bCs/>
        </w:rPr>
        <w:tab/>
        <w:t>Article noun verb article adjective noun</w:t>
      </w:r>
    </w:p>
    <w:p w14:paraId="2E96CDA8" w14:textId="77777777" w:rsidR="0068196B" w:rsidRDefault="0068196B" w:rsidP="00887B46">
      <w:pPr>
        <w:ind w:left="1440" w:firstLine="0"/>
      </w:pPr>
    </w:p>
    <w:p w14:paraId="7A1DFA1F" w14:textId="77777777" w:rsidR="0068196B" w:rsidRDefault="0068196B" w:rsidP="00887B46">
      <w:pPr>
        <w:ind w:left="1440" w:firstLine="0"/>
      </w:pPr>
    </w:p>
    <w:p w14:paraId="14806BAD" w14:textId="77777777" w:rsidR="0068196B" w:rsidRDefault="0068196B" w:rsidP="00887B46">
      <w:pPr>
        <w:ind w:left="1440" w:firstLine="0"/>
      </w:pPr>
    </w:p>
    <w:p w14:paraId="74A8374C" w14:textId="77777777" w:rsidR="0068196B" w:rsidRDefault="0068196B" w:rsidP="00887B46">
      <w:pPr>
        <w:ind w:left="1440" w:firstLine="0"/>
      </w:pPr>
    </w:p>
    <w:p w14:paraId="646AD7AB" w14:textId="77777777" w:rsidR="0068196B" w:rsidRDefault="0068196B" w:rsidP="00887B46">
      <w:pPr>
        <w:ind w:left="1440" w:firstLine="0"/>
      </w:pPr>
    </w:p>
    <w:p w14:paraId="52A511AC" w14:textId="77777777" w:rsidR="0068196B" w:rsidRDefault="0068196B" w:rsidP="00887B46">
      <w:pPr>
        <w:ind w:left="1440" w:firstLine="0"/>
      </w:pPr>
    </w:p>
    <w:p w14:paraId="259B28B8" w14:textId="77777777" w:rsidR="0068196B" w:rsidRDefault="0068196B" w:rsidP="00887B46">
      <w:pPr>
        <w:ind w:left="1440" w:firstLine="0"/>
      </w:pPr>
    </w:p>
    <w:p w14:paraId="63EDF29B" w14:textId="77777777" w:rsidR="0068196B" w:rsidRDefault="0068196B" w:rsidP="00887B46">
      <w:pPr>
        <w:ind w:left="1440" w:firstLine="0"/>
      </w:pPr>
    </w:p>
    <w:p w14:paraId="062095C0" w14:textId="77777777" w:rsidR="0068196B" w:rsidRDefault="0068196B" w:rsidP="00887B46">
      <w:pPr>
        <w:ind w:left="1440" w:firstLine="0"/>
      </w:pPr>
    </w:p>
    <w:p w14:paraId="29CF3373" w14:textId="77777777" w:rsidR="0068196B" w:rsidRDefault="0068196B" w:rsidP="00887B46">
      <w:pPr>
        <w:ind w:left="1440" w:firstLine="0"/>
      </w:pPr>
    </w:p>
    <w:p w14:paraId="4507B0C3" w14:textId="77777777" w:rsidR="0068196B" w:rsidRDefault="0068196B" w:rsidP="00887B46">
      <w:pPr>
        <w:ind w:left="1440" w:firstLine="0"/>
      </w:pPr>
    </w:p>
    <w:p w14:paraId="6670F1C3" w14:textId="77777777" w:rsidR="0068196B" w:rsidRDefault="0068196B" w:rsidP="00887B46">
      <w:pPr>
        <w:ind w:left="1440" w:firstLine="0"/>
      </w:pPr>
    </w:p>
    <w:p w14:paraId="5B927B65" w14:textId="77777777" w:rsidR="0068196B" w:rsidRDefault="0068196B" w:rsidP="00887B46">
      <w:pPr>
        <w:ind w:left="1440" w:firstLine="0"/>
      </w:pPr>
    </w:p>
    <w:p w14:paraId="3606EC40" w14:textId="15F7B975" w:rsidR="00887B46" w:rsidRDefault="00BB6A57" w:rsidP="00887B46">
      <w:pPr>
        <w:ind w:left="144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6C6B93" wp14:editId="68384697">
                <wp:simplePos x="0" y="0"/>
                <wp:positionH relativeFrom="column">
                  <wp:posOffset>10877993</wp:posOffset>
                </wp:positionH>
                <wp:positionV relativeFrom="paragraph">
                  <wp:posOffset>-736000</wp:posOffset>
                </wp:positionV>
                <wp:extent cx="153000" cy="1592280"/>
                <wp:effectExtent l="38100" t="38100" r="57150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3000" cy="15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FDA1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855.85pt;margin-top:-58.65pt;width:13.5pt;height:1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">
                <v:imagedata r:id="rId9" o:title=""/>
              </v:shape>
            </w:pict>
          </mc:Fallback>
        </mc:AlternateContent>
      </w:r>
    </w:p>
    <w:p w14:paraId="611ECEBE" w14:textId="72EBEF0A" w:rsidR="00887B46" w:rsidRDefault="00887B46" w:rsidP="00887B46">
      <w:pPr>
        <w:ind w:left="1440" w:firstLine="0"/>
      </w:pPr>
      <w:r>
        <w:lastRenderedPageBreak/>
        <w:t>Parser Tree:</w:t>
      </w:r>
    </w:p>
    <w:p w14:paraId="603E52E9" w14:textId="75EEE9C5" w:rsidR="00887B46" w:rsidRDefault="00BB6A57" w:rsidP="00887B46">
      <w:pPr>
        <w:ind w:left="1440" w:firstLine="0"/>
      </w:pPr>
      <w:r>
        <w:tab/>
        <w:t>An empty line is a bug.</w:t>
      </w:r>
    </w:p>
    <w:p w14:paraId="698B1B8E" w14:textId="42D19ABF" w:rsidR="00635B66" w:rsidRDefault="00635B66" w:rsidP="00887B46">
      <w:pPr>
        <w:ind w:left="1440" w:firstLine="0"/>
      </w:pPr>
    </w:p>
    <w:p w14:paraId="7E2A6048" w14:textId="4B6983C8" w:rsidR="00635B66" w:rsidRDefault="00635B66" w:rsidP="00887B46">
      <w:pPr>
        <w:ind w:left="1440" w:firstLine="0"/>
      </w:pPr>
      <w:r>
        <w:tab/>
      </w:r>
      <w:r w:rsidR="002F16F0">
        <w:rPr>
          <w:noProof/>
        </w:rPr>
        <w:drawing>
          <wp:inline distT="0" distB="0" distL="0" distR="0" wp14:anchorId="309623BA" wp14:editId="0E9D80F9">
            <wp:extent cx="4064635" cy="27971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794B" w14:textId="734FFE25" w:rsidR="00635B66" w:rsidRDefault="00635B66" w:rsidP="00887B46">
      <w:pPr>
        <w:ind w:left="1440" w:firstLine="0"/>
      </w:pPr>
    </w:p>
    <w:p w14:paraId="5ED5D1B8" w14:textId="18AD137E" w:rsidR="00635B66" w:rsidRDefault="00635B66" w:rsidP="00635B66">
      <w:pPr>
        <w:ind w:left="1440"/>
      </w:pPr>
      <w:r>
        <w:t>This is a longer sentence.</w:t>
      </w:r>
      <w:r>
        <w:tab/>
      </w:r>
    </w:p>
    <w:p w14:paraId="38DE6251" w14:textId="2202FEC8" w:rsidR="00635B66" w:rsidRDefault="00635B66" w:rsidP="00887B46">
      <w:pPr>
        <w:ind w:left="1440" w:firstLine="0"/>
      </w:pPr>
      <w:r>
        <w:tab/>
      </w:r>
      <w:r>
        <w:rPr>
          <w:noProof/>
        </w:rPr>
        <w:drawing>
          <wp:inline distT="0" distB="0" distL="0" distR="0" wp14:anchorId="34836A47" wp14:editId="21E9D0FB">
            <wp:extent cx="4099560" cy="30657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E271" w14:textId="743B7C2F" w:rsidR="00BB6A57" w:rsidRDefault="00BB6A57" w:rsidP="00887B46">
      <w:pPr>
        <w:ind w:left="1440" w:firstLine="0"/>
      </w:pPr>
      <w:r>
        <w:tab/>
      </w:r>
      <w:r>
        <w:tab/>
      </w:r>
    </w:p>
    <w:p w14:paraId="0C5D2940" w14:textId="77777777" w:rsidR="00BB6A57" w:rsidRDefault="00BB6A57" w:rsidP="00887B46">
      <w:pPr>
        <w:ind w:left="1440" w:firstLine="0"/>
      </w:pPr>
    </w:p>
    <w:p w14:paraId="7A88DD19" w14:textId="77777777" w:rsidR="005A17BC" w:rsidRDefault="005A17BC" w:rsidP="005A17BC">
      <w:pPr>
        <w:ind w:left="720"/>
      </w:pPr>
    </w:p>
    <w:p w14:paraId="3999E782" w14:textId="60533679" w:rsidR="002A7D0E" w:rsidRPr="002A7D0E" w:rsidRDefault="002A7D0E" w:rsidP="002A7D0E">
      <w:r>
        <w:tab/>
      </w:r>
    </w:p>
    <w:sectPr w:rsidR="002A7D0E" w:rsidRPr="002A7D0E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DF6F6" w14:textId="77777777" w:rsidR="000A11DD" w:rsidRDefault="000A11DD">
      <w:pPr>
        <w:spacing w:line="240" w:lineRule="auto"/>
      </w:pPr>
      <w:r>
        <w:separator/>
      </w:r>
    </w:p>
  </w:endnote>
  <w:endnote w:type="continuationSeparator" w:id="0">
    <w:p w14:paraId="6172E04E" w14:textId="77777777" w:rsidR="000A11DD" w:rsidRDefault="000A1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01B84" w14:textId="77777777" w:rsidR="000A11DD" w:rsidRDefault="000A11DD">
      <w:pPr>
        <w:spacing w:line="240" w:lineRule="auto"/>
      </w:pPr>
      <w:r>
        <w:separator/>
      </w:r>
    </w:p>
  </w:footnote>
  <w:footnote w:type="continuationSeparator" w:id="0">
    <w:p w14:paraId="127BD03A" w14:textId="77777777" w:rsidR="000A11DD" w:rsidRDefault="000A1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BEAEE" w14:textId="77777777" w:rsidR="00E614DD" w:rsidRDefault="000A11DD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AFD2D" w14:textId="77777777" w:rsidR="00E614DD" w:rsidRDefault="000A11DD">
    <w:pPr>
      <w:pStyle w:val="Header"/>
    </w:pPr>
    <w:sdt>
      <w:sdtPr>
        <w:alias w:val="Last Name:"/>
        <w:tag w:val="Last Name:"/>
        <w:id w:val="81423100"/>
        <w:placeholder>
          <w:docPart w:val="94F9F9732EF4461F99F9BEF57ECE4065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0E"/>
    <w:rsid w:val="00040CBB"/>
    <w:rsid w:val="000A11DD"/>
    <w:rsid w:val="000B78C8"/>
    <w:rsid w:val="000E1216"/>
    <w:rsid w:val="001463B2"/>
    <w:rsid w:val="001F62C0"/>
    <w:rsid w:val="00245E02"/>
    <w:rsid w:val="002A7D0E"/>
    <w:rsid w:val="002F16F0"/>
    <w:rsid w:val="002F72D9"/>
    <w:rsid w:val="00353B66"/>
    <w:rsid w:val="004A2675"/>
    <w:rsid w:val="004F7139"/>
    <w:rsid w:val="005A17BC"/>
    <w:rsid w:val="005F2D3B"/>
    <w:rsid w:val="00635B66"/>
    <w:rsid w:val="0068196B"/>
    <w:rsid w:val="00691EC1"/>
    <w:rsid w:val="007B3157"/>
    <w:rsid w:val="007C53FB"/>
    <w:rsid w:val="00871E67"/>
    <w:rsid w:val="00887B46"/>
    <w:rsid w:val="008A2ABB"/>
    <w:rsid w:val="008B7D18"/>
    <w:rsid w:val="008F1F97"/>
    <w:rsid w:val="008F4052"/>
    <w:rsid w:val="00934D53"/>
    <w:rsid w:val="009C0A03"/>
    <w:rsid w:val="009D4EB3"/>
    <w:rsid w:val="00AF3355"/>
    <w:rsid w:val="00B13D1B"/>
    <w:rsid w:val="00B818DF"/>
    <w:rsid w:val="00BB6A57"/>
    <w:rsid w:val="00D52117"/>
    <w:rsid w:val="00DB0D39"/>
    <w:rsid w:val="00E14005"/>
    <w:rsid w:val="00E614DD"/>
    <w:rsid w:val="00E6562C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6F5C"/>
  <w15:chartTrackingRefBased/>
  <w15:docId w15:val="{0B6D751F-828D-4A22-8760-9760D6CD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is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A9EF8FD5E7444E9397902FE21FE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4B27-8542-485E-B61C-3C69D17D0637}"/>
      </w:docPartPr>
      <w:docPartBody>
        <w:p w:rsidR="006367CC" w:rsidRDefault="00504354">
          <w:pPr>
            <w:pStyle w:val="C7A9EF8FD5E7444E9397902FE21FE003"/>
          </w:pPr>
          <w:r>
            <w:t>Title</w:t>
          </w:r>
        </w:p>
      </w:docPartBody>
    </w:docPart>
    <w:docPart>
      <w:docPartPr>
        <w:name w:val="94F9F9732EF4461F99F9BEF57ECE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84B07-497E-472B-A443-01F4C1609E56}"/>
      </w:docPartPr>
      <w:docPartBody>
        <w:p w:rsidR="006367CC" w:rsidRDefault="00504354">
          <w:pPr>
            <w:pStyle w:val="94F9F9732EF4461F99F9BEF57ECE4065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54"/>
    <w:rsid w:val="001309EE"/>
    <w:rsid w:val="00504354"/>
    <w:rsid w:val="0063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A9EF8FD5E7444E9397902FE21FE003">
    <w:name w:val="C7A9EF8FD5E7444E9397902FE21FE003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94F9F9732EF4461F99F9BEF57ECE4065">
    <w:name w:val="94F9F9732EF4461F99F9BEF57ECE4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3T19:52:41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273 0,'0'0,"0"0,0 8,1 3,0 0,0 0,4 11,1 6,18 114,19 101,-16-92,-6 1,-6 2,-8-1,-13 174,-27 24,17-248,-40 137,43-199,-83 319,38-110,44-181,2 1,-3 122,2 12,-16 11,9-92,-23 380,43-220,0-278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52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Jenish Patel</cp:lastModifiedBy>
  <cp:revision>15</cp:revision>
  <dcterms:created xsi:type="dcterms:W3CDTF">2021-02-13T19:29:00Z</dcterms:created>
  <dcterms:modified xsi:type="dcterms:W3CDTF">2021-02-28T22:26:00Z</dcterms:modified>
  <cp:version/>
</cp:coreProperties>
</file>